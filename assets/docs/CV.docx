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3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00D0D6B" w14:textId="77777777" w:rsidTr="0031456D">
        <w:trPr>
          <w:trHeight w:val="4110"/>
        </w:trPr>
        <w:tc>
          <w:tcPr>
            <w:tcW w:w="3600" w:type="dxa"/>
            <w:vAlign w:val="bottom"/>
          </w:tcPr>
          <w:p w14:paraId="0A62F754" w14:textId="61B8F854" w:rsidR="001B2ABD" w:rsidRPr="006E418C" w:rsidRDefault="001B2ABD" w:rsidP="0031456D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720" w:type="dxa"/>
          </w:tcPr>
          <w:p w14:paraId="11B709B7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5FC6DCC" w14:textId="3449CCD1" w:rsidR="001B2ABD" w:rsidRPr="006E418C" w:rsidRDefault="00A3535F" w:rsidP="0031456D">
            <w:pPr>
              <w:pStyle w:val="Ttulo"/>
              <w:rPr>
                <w:noProof/>
                <w:sz w:val="94"/>
                <w:szCs w:val="94"/>
              </w:rPr>
            </w:pPr>
            <w:r w:rsidRPr="0031456D">
              <w:rPr>
                <w:noProof/>
                <w:sz w:val="72"/>
                <w:szCs w:val="72"/>
                <w:lang w:bidi="es-ES"/>
              </w:rPr>
              <w:t>H</w:t>
            </w:r>
            <w:r w:rsidRPr="0031456D">
              <w:rPr>
                <w:noProof/>
                <w:sz w:val="52"/>
                <w:szCs w:val="52"/>
                <w:lang w:bidi="es-ES"/>
              </w:rPr>
              <w:t>ernandez Hernandez MArco antonio</w:t>
            </w:r>
          </w:p>
        </w:tc>
      </w:tr>
      <w:tr w:rsidR="001B2ABD" w:rsidRPr="006E418C" w14:paraId="4A8FDA61" w14:textId="77777777" w:rsidTr="0031456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516DB497B98742F99982E75357FCD7DB"/>
              </w:placeholder>
              <w:temporary/>
              <w:showingPlcHdr/>
              <w15:appearance w15:val="hidden"/>
            </w:sdtPr>
            <w:sdtEndPr/>
            <w:sdtContent>
              <w:p w14:paraId="7FC88155" w14:textId="77777777" w:rsidR="001B2ABD" w:rsidRPr="006E418C" w:rsidRDefault="00036450" w:rsidP="0031456D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1D5DC0FD" w14:textId="61CF28BF" w:rsidR="00C7666D" w:rsidRDefault="00C7666D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Como estudiante de </w:t>
            </w:r>
            <w:r w:rsidR="00AC2A45">
              <w:rPr>
                <w:noProof/>
                <w:lang w:bidi="es-ES"/>
              </w:rPr>
              <w:t>Ingeniería en</w:t>
            </w:r>
            <w:r>
              <w:rPr>
                <w:noProof/>
                <w:lang w:bidi="es-ES"/>
              </w:rPr>
              <w:t xml:space="preserve"> Cs. De la Computación</w:t>
            </w:r>
            <w:r w:rsidR="00AC2A45">
              <w:rPr>
                <w:noProof/>
                <w:lang w:bidi="es-ES"/>
              </w:rPr>
              <w:t xml:space="preserve"> y futuro graduado me encantaría formar parte de una empresa en donde se me permita desarrollarme profesionalmente y al mismo tiempo formar parte del mundo del desarrollo web Full stack.  </w:t>
            </w:r>
            <w:r>
              <w:rPr>
                <w:noProof/>
                <w:lang w:bidi="es-ES"/>
              </w:rPr>
              <w:t xml:space="preserve">  </w:t>
            </w:r>
          </w:p>
          <w:p w14:paraId="70FE42D4" w14:textId="77777777" w:rsidR="00634C30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Soy una persona que adora los retos y no se rinde fácilmente.  </w:t>
            </w:r>
          </w:p>
          <w:p w14:paraId="6312C57D" w14:textId="4B0CA370" w:rsidR="00AC2A45" w:rsidRDefault="00AC2A45" w:rsidP="0031456D">
            <w:pPr>
              <w:pStyle w:val="Sinespaciado"/>
              <w:jc w:val="both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Soy capaz de adaptarme a cualquier circunstancia y dar lo mejor de mi en cualquier proyecto, a</w:t>
            </w:r>
            <w:r w:rsidR="00634C30">
              <w:rPr>
                <w:noProof/>
                <w:lang w:bidi="es-ES"/>
              </w:rPr>
              <w:t xml:space="preserve"> la vez de fomentar valores como el compañerismo.</w:t>
            </w:r>
          </w:p>
          <w:p w14:paraId="4AE65A2E" w14:textId="2F2B9987" w:rsidR="00036450" w:rsidRPr="006E418C" w:rsidRDefault="001D765F" w:rsidP="0031456D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954003311"/>
                <w:placeholder>
                  <w:docPart w:val="89DF6F72B8394D14AFF713E00EEFDCE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6E418C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013889BD" w14:textId="3410CFA9" w:rsidR="00A3535F" w:rsidRDefault="00A3535F" w:rsidP="0031456D">
            <w:pPr>
              <w:rPr>
                <w:noProof/>
              </w:rPr>
            </w:pPr>
            <w:r>
              <w:rPr>
                <w:noProof/>
              </w:rPr>
              <w:t>PUEBLA DE ZARAGOZA, PUEBLA, MÉXICO.</w:t>
            </w:r>
          </w:p>
          <w:p w14:paraId="7A09A803" w14:textId="77777777" w:rsidR="00A3535F" w:rsidRDefault="00A3535F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B333940A7479455E8EA42CDFAD9D78DF"/>
              </w:placeholder>
              <w:temporary/>
              <w:showingPlcHdr/>
              <w15:appearance w15:val="hidden"/>
            </w:sdtPr>
            <w:sdtEndPr/>
            <w:sdtContent>
              <w:p w14:paraId="021E65D7" w14:textId="7108CF6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3359563" w14:textId="3EE8CB1F" w:rsidR="004D3011" w:rsidRPr="006E418C" w:rsidRDefault="00A3535F" w:rsidP="0031456D">
            <w:pPr>
              <w:rPr>
                <w:noProof/>
              </w:rPr>
            </w:pPr>
            <w:r>
              <w:rPr>
                <w:noProof/>
                <w:lang w:bidi="es-ES"/>
              </w:rPr>
              <w:t>+52 797-120-99-28</w:t>
            </w:r>
          </w:p>
          <w:p w14:paraId="19B0DE39" w14:textId="77777777" w:rsidR="004D3011" w:rsidRPr="006E418C" w:rsidRDefault="004D3011" w:rsidP="0031456D">
            <w:pPr>
              <w:rPr>
                <w:noProof/>
              </w:rPr>
            </w:pPr>
          </w:p>
          <w:p w14:paraId="3149E05D" w14:textId="77777777" w:rsidR="004D3011" w:rsidRPr="006E418C" w:rsidRDefault="000041C4" w:rsidP="0031456D">
            <w:pPr>
              <w:rPr>
                <w:noProof/>
              </w:rPr>
            </w:pPr>
            <w:r w:rsidRPr="006E418C">
              <w:rPr>
                <w:noProof/>
                <w:lang w:bidi="es-ES"/>
              </w:rPr>
              <w:t>LINKEDIN:</w:t>
            </w:r>
          </w:p>
          <w:p w14:paraId="7A311757" w14:textId="0E63FE4F" w:rsidR="004D3011" w:rsidRPr="006E418C" w:rsidRDefault="001D765F" w:rsidP="0031456D">
            <w:pPr>
              <w:rPr>
                <w:noProof/>
              </w:rPr>
            </w:pPr>
            <w:hyperlink r:id="rId10" w:history="1">
              <w:r w:rsidR="00A3535F" w:rsidRPr="00037572">
                <w:rPr>
                  <w:rStyle w:val="Hipervnculo"/>
                  <w:noProof/>
                </w:rPr>
                <w:t>https://www.linkedin.com/in/marco-antonio-hernandez-hernandez-516626253/</w:t>
              </w:r>
            </w:hyperlink>
            <w:r w:rsidR="00A3535F">
              <w:rPr>
                <w:noProof/>
              </w:rPr>
              <w:t xml:space="preserve"> </w:t>
            </w:r>
          </w:p>
          <w:p w14:paraId="4859505A" w14:textId="77777777" w:rsidR="004D3011" w:rsidRPr="006E418C" w:rsidRDefault="004D3011" w:rsidP="0031456D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68047DC3FE3450BACA9FB5AF08BC195"/>
              </w:placeholder>
              <w:temporary/>
              <w:showingPlcHdr/>
              <w15:appearance w15:val="hidden"/>
            </w:sdtPr>
            <w:sdtEndPr/>
            <w:sdtContent>
              <w:p w14:paraId="256C6E54" w14:textId="77777777" w:rsidR="004D3011" w:rsidRPr="006E418C" w:rsidRDefault="004D3011" w:rsidP="0031456D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868BD1D" w14:textId="27323EB3" w:rsidR="00695AD0" w:rsidRDefault="001D765F" w:rsidP="0031456D">
            <w:pPr>
              <w:rPr>
                <w:lang w:bidi="es-ES"/>
              </w:rPr>
            </w:pPr>
            <w:hyperlink r:id="rId11" w:history="1">
              <w:r w:rsidR="00A3535F" w:rsidRPr="00037572">
                <w:rPr>
                  <w:rStyle w:val="Hipervnculo"/>
                  <w:lang w:bidi="es-ES"/>
                </w:rPr>
                <w:t>Marco7245@hotmail.com</w:t>
              </w:r>
            </w:hyperlink>
          </w:p>
          <w:p w14:paraId="4D9C1CFD" w14:textId="77777777" w:rsidR="00695AD0" w:rsidRDefault="00695AD0" w:rsidP="0031456D">
            <w:pPr>
              <w:rPr>
                <w:lang w:bidi="es-ES"/>
              </w:rPr>
            </w:pPr>
          </w:p>
          <w:p w14:paraId="7B923747" w14:textId="779BE353" w:rsidR="00A3535F" w:rsidRDefault="00A3535F" w:rsidP="0031456D">
            <w:pPr>
              <w:rPr>
                <w:lang w:bidi="es-ES"/>
              </w:rPr>
            </w:pPr>
            <w:r>
              <w:rPr>
                <w:lang w:bidi="es-ES"/>
              </w:rPr>
              <w:t>PAGINA WEB:</w:t>
            </w:r>
          </w:p>
          <w:p w14:paraId="326CDF43" w14:textId="5F4BC1C2" w:rsidR="00A3535F" w:rsidRPr="00A3535F" w:rsidRDefault="00A3535F" w:rsidP="0031456D">
            <w:pPr>
              <w:rPr>
                <w:rStyle w:val="Hipervnculo"/>
                <w:noProof/>
                <w:sz w:val="16"/>
                <w:szCs w:val="20"/>
              </w:rPr>
            </w:pPr>
            <w:r w:rsidRPr="00A3535F">
              <w:rPr>
                <w:rStyle w:val="Hipervnculo"/>
                <w:noProof/>
                <w:sz w:val="16"/>
                <w:szCs w:val="20"/>
              </w:rPr>
              <w:t xml:space="preserve"> </w:t>
            </w:r>
            <w:r w:rsidR="00FF0FA1" w:rsidRPr="00FF0FA1">
              <w:rPr>
                <w:rStyle w:val="Hipervnculo"/>
                <w:noProof/>
                <w:sz w:val="16"/>
                <w:szCs w:val="20"/>
              </w:rPr>
              <w:t>https://marcohernandez.netlify.app/</w:t>
            </w:r>
          </w:p>
          <w:p w14:paraId="39763812" w14:textId="77777777" w:rsidR="004D3011" w:rsidRPr="006E418C" w:rsidRDefault="006C1D9D" w:rsidP="0031456D">
            <w:pPr>
              <w:pStyle w:val="Ttulo3"/>
              <w:rPr>
                <w:noProof/>
              </w:rPr>
            </w:pPr>
            <w:r w:rsidRPr="006E418C">
              <w:rPr>
                <w:noProof/>
                <w:lang w:bidi="es-ES"/>
              </w:rPr>
              <w:t>Actividades e intereses</w:t>
            </w:r>
          </w:p>
          <w:p w14:paraId="0751D95E" w14:textId="0BB13348" w:rsidR="004D3011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Actividades al aire libre</w:t>
            </w:r>
          </w:p>
          <w:p w14:paraId="3E1B6CA2" w14:textId="312AE89F" w:rsidR="00A3535F" w:rsidRPr="005B5CE0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Viajar</w:t>
            </w:r>
          </w:p>
          <w:p w14:paraId="562AE963" w14:textId="7A0EA646" w:rsidR="00A3535F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Leer</w:t>
            </w:r>
          </w:p>
          <w:p w14:paraId="6A0CA1EB" w14:textId="73DAB712" w:rsidR="004D3011" w:rsidRPr="005B5CE0" w:rsidRDefault="00A3535F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</w:rPr>
              <w:t>Videojuegos</w:t>
            </w:r>
          </w:p>
          <w:p w14:paraId="10194A91" w14:textId="77777777" w:rsidR="006C1D9D" w:rsidRPr="005B5CE0" w:rsidRDefault="006C1D9D" w:rsidP="0031456D">
            <w:pPr>
              <w:rPr>
                <w:noProof/>
                <w:szCs w:val="18"/>
              </w:rPr>
            </w:pPr>
            <w:r w:rsidRPr="005B5CE0">
              <w:rPr>
                <w:noProof/>
                <w:szCs w:val="18"/>
                <w:lang w:bidi="es-ES"/>
              </w:rPr>
              <w:t>Gastronomía</w:t>
            </w:r>
          </w:p>
          <w:p w14:paraId="622B9A63" w14:textId="77777777" w:rsidR="00A3535F" w:rsidRDefault="00A3535F" w:rsidP="0031456D">
            <w:pPr>
              <w:rPr>
                <w:noProof/>
                <w:szCs w:val="18"/>
                <w:lang w:bidi="es-ES"/>
              </w:rPr>
            </w:pPr>
            <w:r w:rsidRPr="005B5CE0">
              <w:rPr>
                <w:noProof/>
                <w:szCs w:val="18"/>
                <w:lang w:bidi="es-ES"/>
              </w:rPr>
              <w:t>Dominio de Idiomas</w:t>
            </w:r>
          </w:p>
          <w:p w14:paraId="354E4750" w14:textId="0BF6B089" w:rsidR="005B5CE0" w:rsidRPr="005B5CE0" w:rsidRDefault="005B5CE0" w:rsidP="0031456D">
            <w:pPr>
              <w:rPr>
                <w:noProof/>
                <w:sz w:val="16"/>
                <w:szCs w:val="16"/>
                <w:lang w:bidi="es-ES"/>
              </w:rPr>
            </w:pPr>
            <w:r>
              <w:rPr>
                <w:noProof/>
                <w:szCs w:val="18"/>
                <w:lang w:bidi="es-ES"/>
              </w:rPr>
              <w:t xml:space="preserve">Coleccionismo </w:t>
            </w:r>
          </w:p>
        </w:tc>
        <w:tc>
          <w:tcPr>
            <w:tcW w:w="720" w:type="dxa"/>
          </w:tcPr>
          <w:p w14:paraId="1712891A" w14:textId="77777777" w:rsidR="001B2ABD" w:rsidRPr="006E418C" w:rsidRDefault="001B2ABD" w:rsidP="0031456D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86F949BC98484C108F08805B2E11232C"/>
              </w:placeholder>
              <w:temporary/>
              <w:showingPlcHdr/>
              <w15:appearance w15:val="hidden"/>
            </w:sdtPr>
            <w:sdtEndPr/>
            <w:sdtContent>
              <w:p w14:paraId="3D227766" w14:textId="77777777" w:rsidR="00036450" w:rsidRPr="006E418C" w:rsidRDefault="00036450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6E4B4C6F" w14:textId="1247ABB3" w:rsidR="00C80811" w:rsidRPr="0031456D" w:rsidRDefault="000041C4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tencion al Cliente</w:t>
            </w:r>
          </w:p>
          <w:p w14:paraId="59C029FF" w14:textId="58776D6F" w:rsidR="00036450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>Zacatlán, Puebla Col. El Moral Calle Ignacio Zaragoza</w:t>
            </w:r>
          </w:p>
          <w:p w14:paraId="3C17F63A" w14:textId="0559FD3F" w:rsidR="00036450" w:rsidRPr="0031456D" w:rsidRDefault="000041C4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9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2020</w:t>
            </w:r>
          </w:p>
          <w:p w14:paraId="7E4DD9B2" w14:textId="482DC492" w:rsidR="00036450" w:rsidRPr="0031456D" w:rsidRDefault="00562F3C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Encargado de una pequeña tienda de abarrotes, recibía y administraba los pedidos de la tienda, asi como llevar registro de los ingresos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. </w:t>
            </w:r>
          </w:p>
          <w:p w14:paraId="387B8251" w14:textId="77777777" w:rsidR="0031456D" w:rsidRDefault="0031456D" w:rsidP="0031456D">
            <w:pPr>
              <w:pStyle w:val="Ttulo4"/>
              <w:rPr>
                <w:noProof/>
                <w:sz w:val="17"/>
                <w:szCs w:val="17"/>
                <w:lang w:bidi="es-ES"/>
              </w:rPr>
            </w:pPr>
          </w:p>
          <w:p w14:paraId="4AF73472" w14:textId="7F3BE98B" w:rsidR="00562F3C" w:rsidRPr="0031456D" w:rsidRDefault="00562F3C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Obrero</w:t>
            </w:r>
          </w:p>
          <w:p w14:paraId="08A3DAE6" w14:textId="63B15321" w:rsidR="00562F3C" w:rsidRPr="0031456D" w:rsidRDefault="00562F3C" w:rsidP="0031456D">
            <w:pPr>
              <w:pStyle w:val="Ttulo4"/>
              <w:rPr>
                <w:bCs/>
                <w:noProof/>
                <w:sz w:val="17"/>
                <w:szCs w:val="17"/>
              </w:rPr>
            </w:pPr>
            <w:r w:rsidRPr="0031456D">
              <w:rPr>
                <w:bCs/>
                <w:noProof/>
                <w:sz w:val="17"/>
                <w:szCs w:val="17"/>
              </w:rPr>
              <w:t xml:space="preserve">Chignahuapan, Puebla </w:t>
            </w:r>
            <w:r w:rsidR="009063DA" w:rsidRPr="0031456D">
              <w:rPr>
                <w:bCs/>
                <w:noProof/>
                <w:sz w:val="17"/>
                <w:szCs w:val="17"/>
              </w:rPr>
              <w:t xml:space="preserve"> Carretera Chignahuapan-Zacatlán Km.2</w:t>
            </w:r>
          </w:p>
          <w:p w14:paraId="11116919" w14:textId="65DF7BE5" w:rsidR="00562F3C" w:rsidRPr="0031456D" w:rsidRDefault="00562F3C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201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7</w:t>
            </w:r>
            <w:r w:rsidRPr="0031456D">
              <w:rPr>
                <w:noProof/>
                <w:sz w:val="17"/>
                <w:szCs w:val="17"/>
                <w:lang w:bidi="es-ES"/>
              </w:rPr>
              <w:t xml:space="preserve"> - 20</w:t>
            </w:r>
            <w:r w:rsidR="009063DA" w:rsidRPr="0031456D">
              <w:rPr>
                <w:noProof/>
                <w:sz w:val="17"/>
                <w:szCs w:val="17"/>
                <w:lang w:bidi="es-ES"/>
              </w:rPr>
              <w:t>18</w:t>
            </w:r>
          </w:p>
          <w:p w14:paraId="36696FCB" w14:textId="4685D638" w:rsidR="0031456D" w:rsidRPr="0031456D" w:rsidRDefault="009063DA" w:rsidP="0031456D">
            <w:pPr>
              <w:rPr>
                <w:noProof/>
                <w:sz w:val="16"/>
                <w:szCs w:val="16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Trabajador del área de encasquillado de la esfera</w:t>
            </w:r>
            <w:r w:rsidR="00562F3C" w:rsidRPr="0031456D">
              <w:rPr>
                <w:noProof/>
                <w:sz w:val="17"/>
                <w:szCs w:val="17"/>
                <w:lang w:bidi="es-ES"/>
              </w:rPr>
              <w:t>.</w:t>
            </w:r>
            <w:r w:rsidR="00562F3C" w:rsidRPr="0031456D">
              <w:rPr>
                <w:noProof/>
                <w:sz w:val="16"/>
                <w:szCs w:val="16"/>
                <w:lang w:bidi="es-ES"/>
              </w:rPr>
              <w:t xml:space="preserve"> </w:t>
            </w:r>
          </w:p>
          <w:p w14:paraId="516C1F90" w14:textId="7CEB2128" w:rsidR="0031456D" w:rsidRPr="006E418C" w:rsidRDefault="0031456D" w:rsidP="0031456D">
            <w:pPr>
              <w:pStyle w:val="Ttulo2"/>
              <w:rPr>
                <w:noProof/>
              </w:rPr>
            </w:pPr>
            <w:r>
              <w:rPr>
                <w:noProof/>
              </w:rPr>
              <w:t>Conocimientos</w:t>
            </w:r>
          </w:p>
          <w:p w14:paraId="00699B20" w14:textId="6B22B071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Lenguajes de Programación:</w:t>
            </w:r>
            <w:r w:rsidRPr="0031456D">
              <w:rPr>
                <w:noProof/>
                <w:sz w:val="17"/>
                <w:szCs w:val="17"/>
              </w:rPr>
              <w:t xml:space="preserve"> JavaScript, Java, C, C++, C# y Python.</w:t>
            </w:r>
          </w:p>
          <w:p w14:paraId="2CD7BFDC" w14:textId="1A619277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Front-End:</w:t>
            </w:r>
            <w:r>
              <w:rPr>
                <w:noProof/>
                <w:sz w:val="17"/>
                <w:szCs w:val="17"/>
              </w:rPr>
              <w:t xml:space="preserve"> HTML5, CSS, JS.</w:t>
            </w:r>
          </w:p>
          <w:p w14:paraId="2C3CAB6F" w14:textId="773EB64B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Back-End:</w:t>
            </w:r>
            <w:r>
              <w:rPr>
                <w:noProof/>
                <w:sz w:val="17"/>
                <w:szCs w:val="17"/>
              </w:rPr>
              <w:t xml:space="preserve"> Node.js, npm.</w:t>
            </w:r>
          </w:p>
          <w:p w14:paraId="49F1D6FE" w14:textId="2D8C9249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b/>
                <w:bCs/>
                <w:noProof/>
                <w:sz w:val="17"/>
                <w:szCs w:val="17"/>
              </w:rPr>
              <w:t>Base de Datos:</w:t>
            </w:r>
            <w:r>
              <w:rPr>
                <w:noProof/>
                <w:sz w:val="17"/>
                <w:szCs w:val="17"/>
              </w:rPr>
              <w:t xml:space="preserve"> Mysql, SQL</w:t>
            </w:r>
            <w:r w:rsidR="002131B1">
              <w:rPr>
                <w:noProof/>
                <w:sz w:val="17"/>
                <w:szCs w:val="17"/>
              </w:rPr>
              <w:t>Server</w:t>
            </w:r>
            <w:r>
              <w:rPr>
                <w:noProof/>
                <w:sz w:val="17"/>
                <w:szCs w:val="17"/>
              </w:rPr>
              <w:t>.</w:t>
            </w:r>
          </w:p>
          <w:p w14:paraId="56CBE432" w14:textId="77777777" w:rsidR="0031456D" w:rsidRP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Manejo de Office Word (Word, Excel, Power Point).</w:t>
            </w:r>
          </w:p>
          <w:p w14:paraId="47811953" w14:textId="6BB99524" w:rsidR="0031456D" w:rsidRDefault="0031456D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Manejo Preventivo y Correctivo de PC. </w:t>
            </w:r>
          </w:p>
          <w:sdt>
            <w:sdtPr>
              <w:rPr>
                <w:noProof/>
              </w:rPr>
              <w:id w:val="-1447144958"/>
              <w:placeholder>
                <w:docPart w:val="14DE3A192F4F4FA189C014B7975756AB"/>
              </w:placeholder>
              <w:temporary/>
              <w:showingPlcHdr/>
              <w15:appearance w15:val="hidden"/>
            </w:sdtPr>
            <w:sdtEndPr/>
            <w:sdtContent>
              <w:p w14:paraId="68E86EE2" w14:textId="77777777" w:rsidR="000041C4" w:rsidRPr="006E418C" w:rsidRDefault="000041C4" w:rsidP="0031456D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37F2BCED" w14:textId="52B244EB" w:rsidR="000041C4" w:rsidRPr="0031456D" w:rsidRDefault="00634C30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Benemérita Universidad Autónoma de Puebla</w:t>
            </w:r>
          </w:p>
          <w:p w14:paraId="7646AE5B" w14:textId="2EFD63F0" w:rsidR="000041C4" w:rsidRPr="0031456D" w:rsidRDefault="00634C30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Agosto de</w:t>
            </w:r>
            <w:r w:rsidR="000041C4" w:rsidRPr="0031456D">
              <w:rPr>
                <w:noProof/>
                <w:sz w:val="17"/>
                <w:szCs w:val="17"/>
                <w:lang w:bidi="es-ES"/>
              </w:rPr>
              <w:t xml:space="preserve"> 201</w:t>
            </w:r>
            <w:r w:rsidRPr="0031456D">
              <w:rPr>
                <w:noProof/>
                <w:sz w:val="17"/>
                <w:szCs w:val="17"/>
                <w:lang w:bidi="es-ES"/>
              </w:rPr>
              <w:t>8 - Actualidad</w:t>
            </w:r>
          </w:p>
          <w:p w14:paraId="109BC63B" w14:textId="5CDB3761" w:rsidR="000041C4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Ingeniería en Cs. De la Computación.</w:t>
            </w:r>
          </w:p>
          <w:p w14:paraId="60E868B7" w14:textId="4F062493" w:rsidR="00634C30" w:rsidRPr="0031456D" w:rsidRDefault="00634C30" w:rsidP="0031456D">
            <w:pPr>
              <w:rPr>
                <w:noProof/>
                <w:sz w:val="17"/>
                <w:szCs w:val="17"/>
                <w:lang w:bidi="es-ES"/>
              </w:rPr>
            </w:pPr>
          </w:p>
          <w:p w14:paraId="13072EC9" w14:textId="7730C109" w:rsidR="00634C30" w:rsidRPr="0031456D" w:rsidRDefault="004A6C55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U Camp</w:t>
            </w:r>
          </w:p>
          <w:p w14:paraId="159A9F6D" w14:textId="12EDD022" w:rsidR="00634C30" w:rsidRPr="0031456D" w:rsidRDefault="004A6C55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Julio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de 20</w:t>
            </w:r>
            <w:r w:rsidRPr="0031456D">
              <w:rPr>
                <w:noProof/>
                <w:sz w:val="17"/>
                <w:szCs w:val="17"/>
                <w:lang w:bidi="es-ES"/>
              </w:rPr>
              <w:t>22</w:t>
            </w:r>
            <w:r w:rsidR="00634C30" w:rsidRPr="0031456D">
              <w:rPr>
                <w:noProof/>
                <w:sz w:val="17"/>
                <w:szCs w:val="17"/>
                <w:lang w:bidi="es-ES"/>
              </w:rPr>
              <w:t xml:space="preserve"> - Actualidad</w:t>
            </w:r>
          </w:p>
          <w:p w14:paraId="431091EF" w14:textId="332C26A2" w:rsidR="000041C4" w:rsidRPr="0031456D" w:rsidRDefault="004A6C55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Desarrollo Web Full stack.</w:t>
            </w:r>
          </w:p>
          <w:p w14:paraId="3FD2F642" w14:textId="1B3E20EA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</w:p>
          <w:p w14:paraId="34C4D18A" w14:textId="1B03D19B" w:rsidR="00260181" w:rsidRPr="0031456D" w:rsidRDefault="00260181" w:rsidP="0031456D">
            <w:pPr>
              <w:pStyle w:val="Ttulo4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Cisco</w:t>
            </w:r>
            <w:r w:rsidR="00E30DDE">
              <w:rPr>
                <w:noProof/>
                <w:sz w:val="17"/>
                <w:szCs w:val="17"/>
                <w:lang w:bidi="es-ES"/>
              </w:rPr>
              <w:t>-Benemérita Universidad Autónoma de Puebla</w:t>
            </w:r>
          </w:p>
          <w:p w14:paraId="7DA75C78" w14:textId="51A00A77" w:rsidR="00260181" w:rsidRPr="0031456D" w:rsidRDefault="00260181" w:rsidP="0031456D">
            <w:pPr>
              <w:pStyle w:val="Fecha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Enero de 2022 – Marzo de 2022</w:t>
            </w:r>
          </w:p>
          <w:p w14:paraId="1893506C" w14:textId="73D94A89" w:rsidR="00260181" w:rsidRPr="0031456D" w:rsidRDefault="00260181" w:rsidP="0031456D">
            <w:pPr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>JavaScript Essentials 1</w:t>
            </w:r>
          </w:p>
          <w:p w14:paraId="6DBB691E" w14:textId="77777777" w:rsidR="00036450" w:rsidRPr="006E418C" w:rsidRDefault="006C1D9D" w:rsidP="0031456D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49BCA84C" w14:textId="6DC0DB82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Trabajo en Equipo</w:t>
            </w:r>
          </w:p>
          <w:p w14:paraId="659143F3" w14:textId="6BE3C123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Resilencia</w:t>
            </w:r>
          </w:p>
          <w:p w14:paraId="10E8A10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Agradable, amable y orientado al servicio</w:t>
            </w:r>
          </w:p>
          <w:p w14:paraId="4776B55A" w14:textId="77777777" w:rsidR="006C1D9D" w:rsidRPr="0031456D" w:rsidRDefault="006C1D9D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Capacidad de trabajo bajo presión</w:t>
            </w:r>
          </w:p>
          <w:p w14:paraId="30182ACB" w14:textId="5B205421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Proactivo </w:t>
            </w:r>
          </w:p>
          <w:p w14:paraId="2A2E7335" w14:textId="5E20252C" w:rsidR="006C1D9D" w:rsidRPr="0031456D" w:rsidRDefault="00634C30" w:rsidP="0031456D">
            <w:pPr>
              <w:pStyle w:val="Listaconvietas"/>
              <w:jc w:val="both"/>
              <w:rPr>
                <w:noProof/>
                <w:sz w:val="17"/>
                <w:szCs w:val="17"/>
              </w:rPr>
            </w:pPr>
            <w:r w:rsidRPr="0031456D">
              <w:rPr>
                <w:noProof/>
                <w:sz w:val="17"/>
                <w:szCs w:val="17"/>
              </w:rPr>
              <w:t xml:space="preserve">Responsabilidad </w:t>
            </w:r>
          </w:p>
          <w:p w14:paraId="67F7E64E" w14:textId="77777777" w:rsidR="0031456D" w:rsidRPr="0031456D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noProof/>
                <w:sz w:val="17"/>
                <w:szCs w:val="17"/>
                <w:lang w:bidi="es-ES"/>
              </w:rPr>
              <w:t>Puntualidad</w:t>
            </w:r>
          </w:p>
          <w:p w14:paraId="3A903D63" w14:textId="591078D2" w:rsidR="00036450" w:rsidRPr="006E418C" w:rsidRDefault="00634C30" w:rsidP="0031456D">
            <w:pPr>
              <w:pStyle w:val="Listaconvietas"/>
              <w:jc w:val="both"/>
              <w:rPr>
                <w:noProof/>
                <w:color w:val="FFFFFF" w:themeColor="background1"/>
              </w:rPr>
            </w:pPr>
            <w:r w:rsidRPr="0031456D">
              <w:rPr>
                <w:rFonts w:eastAsia="Arial"/>
                <w:noProof/>
                <w:sz w:val="17"/>
                <w:szCs w:val="17"/>
                <w:lang w:bidi="es-ES"/>
              </w:rPr>
              <w:t>Sentido de la iniciativa</w:t>
            </w:r>
          </w:p>
        </w:tc>
      </w:tr>
    </w:tbl>
    <w:p w14:paraId="0BB985CC" w14:textId="77777777" w:rsidR="0043117B" w:rsidRPr="006E418C" w:rsidRDefault="001D765F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5EB6" w14:textId="77777777" w:rsidR="001D765F" w:rsidRDefault="001D765F" w:rsidP="000C45FF">
      <w:r>
        <w:separator/>
      </w:r>
    </w:p>
  </w:endnote>
  <w:endnote w:type="continuationSeparator" w:id="0">
    <w:p w14:paraId="5A5CF1EB" w14:textId="77777777" w:rsidR="001D765F" w:rsidRDefault="001D76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B540" w14:textId="77777777" w:rsidR="001D765F" w:rsidRDefault="001D765F" w:rsidP="000C45FF">
      <w:r>
        <w:separator/>
      </w:r>
    </w:p>
  </w:footnote>
  <w:footnote w:type="continuationSeparator" w:id="0">
    <w:p w14:paraId="1D794EFE" w14:textId="77777777" w:rsidR="001D765F" w:rsidRDefault="001D76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46D2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1C4A205" wp14:editId="2F8880E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F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92F0A"/>
    <w:rsid w:val="001A74A5"/>
    <w:rsid w:val="001B2ABD"/>
    <w:rsid w:val="001D765F"/>
    <w:rsid w:val="001E0391"/>
    <w:rsid w:val="001E1759"/>
    <w:rsid w:val="001F1ECC"/>
    <w:rsid w:val="002131B1"/>
    <w:rsid w:val="002400EB"/>
    <w:rsid w:val="00256CF7"/>
    <w:rsid w:val="00260181"/>
    <w:rsid w:val="00281FD5"/>
    <w:rsid w:val="0030481B"/>
    <w:rsid w:val="0031456D"/>
    <w:rsid w:val="003156FC"/>
    <w:rsid w:val="003254B5"/>
    <w:rsid w:val="00357711"/>
    <w:rsid w:val="0037121F"/>
    <w:rsid w:val="00385167"/>
    <w:rsid w:val="003A6B7D"/>
    <w:rsid w:val="003A6BFB"/>
    <w:rsid w:val="003B06CA"/>
    <w:rsid w:val="003E3D69"/>
    <w:rsid w:val="004071FC"/>
    <w:rsid w:val="00445947"/>
    <w:rsid w:val="004813B3"/>
    <w:rsid w:val="00496591"/>
    <w:rsid w:val="004A6C55"/>
    <w:rsid w:val="004B6FE3"/>
    <w:rsid w:val="004C63E4"/>
    <w:rsid w:val="004D3011"/>
    <w:rsid w:val="005262AC"/>
    <w:rsid w:val="00562F3C"/>
    <w:rsid w:val="005675F2"/>
    <w:rsid w:val="005B5CE0"/>
    <w:rsid w:val="005E39D5"/>
    <w:rsid w:val="00600670"/>
    <w:rsid w:val="00616E38"/>
    <w:rsid w:val="0062123A"/>
    <w:rsid w:val="00630E86"/>
    <w:rsid w:val="00634C30"/>
    <w:rsid w:val="00646E75"/>
    <w:rsid w:val="006771D0"/>
    <w:rsid w:val="00695AD0"/>
    <w:rsid w:val="006C1D9D"/>
    <w:rsid w:val="006D0569"/>
    <w:rsid w:val="006E418C"/>
    <w:rsid w:val="00715FCB"/>
    <w:rsid w:val="00743101"/>
    <w:rsid w:val="007775E1"/>
    <w:rsid w:val="007867A0"/>
    <w:rsid w:val="007927F5"/>
    <w:rsid w:val="00802CA0"/>
    <w:rsid w:val="009063DA"/>
    <w:rsid w:val="009260CD"/>
    <w:rsid w:val="00952C25"/>
    <w:rsid w:val="009B539F"/>
    <w:rsid w:val="00A2118D"/>
    <w:rsid w:val="00A26146"/>
    <w:rsid w:val="00A3535F"/>
    <w:rsid w:val="00A40869"/>
    <w:rsid w:val="00AC2A45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7666D"/>
    <w:rsid w:val="00C80811"/>
    <w:rsid w:val="00C9578B"/>
    <w:rsid w:val="00CB0055"/>
    <w:rsid w:val="00CB66B4"/>
    <w:rsid w:val="00D2522B"/>
    <w:rsid w:val="00D422DE"/>
    <w:rsid w:val="00D5459D"/>
    <w:rsid w:val="00DA1F4D"/>
    <w:rsid w:val="00DA6DA7"/>
    <w:rsid w:val="00DD172A"/>
    <w:rsid w:val="00E25A26"/>
    <w:rsid w:val="00E30DDE"/>
    <w:rsid w:val="00E4381A"/>
    <w:rsid w:val="00E55D74"/>
    <w:rsid w:val="00E61979"/>
    <w:rsid w:val="00F05EDE"/>
    <w:rsid w:val="00F364A3"/>
    <w:rsid w:val="00F60274"/>
    <w:rsid w:val="00F77FB9"/>
    <w:rsid w:val="00FB068F"/>
    <w:rsid w:val="00F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9A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56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7245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co-antonio-hernandez-hernandez-51662625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6DB497B98742F99982E75357FC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B025-C204-4922-B281-4DC4679570D7}"/>
      </w:docPartPr>
      <w:docPartBody>
        <w:p w:rsidR="006312F0" w:rsidRDefault="00DE098F">
          <w:pPr>
            <w:pStyle w:val="516DB497B98742F99982E75357FCD7DB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9DF6F72B8394D14AFF713E00EEF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1718-D94D-492A-BB89-EBC45ABE5432}"/>
      </w:docPartPr>
      <w:docPartBody>
        <w:p w:rsidR="006312F0" w:rsidRDefault="00DE098F">
          <w:pPr>
            <w:pStyle w:val="89DF6F72B8394D14AFF713E00EEFDCE8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B333940A7479455E8EA42CDFAD9D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AA0EE-3673-4BE2-A1D0-08D95B6AC74B}"/>
      </w:docPartPr>
      <w:docPartBody>
        <w:p w:rsidR="006312F0" w:rsidRDefault="00DE098F">
          <w:pPr>
            <w:pStyle w:val="B333940A7479455E8EA42CDFAD9D78DF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F68047DC3FE3450BACA9FB5AF08BC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731B-B18A-40D5-9A34-2C7DACD55C29}"/>
      </w:docPartPr>
      <w:docPartBody>
        <w:p w:rsidR="006312F0" w:rsidRDefault="00DE098F">
          <w:pPr>
            <w:pStyle w:val="F68047DC3FE3450BACA9FB5AF08BC195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86F949BC98484C108F08805B2E11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9737-5FAF-4056-8B4B-933BAA23C65F}"/>
      </w:docPartPr>
      <w:docPartBody>
        <w:p w:rsidR="006312F0" w:rsidRDefault="00DE098F">
          <w:pPr>
            <w:pStyle w:val="86F949BC98484C108F08805B2E11232C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14DE3A192F4F4FA189C014B79757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14B4E-053D-44CB-8F80-110F74CEC854}"/>
      </w:docPartPr>
      <w:docPartBody>
        <w:p w:rsidR="006312F0" w:rsidRDefault="00DE098F">
          <w:pPr>
            <w:pStyle w:val="14DE3A192F4F4FA189C014B7975756AB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4"/>
    <w:rsid w:val="006312F0"/>
    <w:rsid w:val="00657554"/>
    <w:rsid w:val="00970BB8"/>
    <w:rsid w:val="00B97E71"/>
    <w:rsid w:val="00D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6DB497B98742F99982E75357FCD7DB">
    <w:name w:val="516DB497B98742F99982E75357FCD7DB"/>
  </w:style>
  <w:style w:type="paragraph" w:customStyle="1" w:styleId="89DF6F72B8394D14AFF713E00EEFDCE8">
    <w:name w:val="89DF6F72B8394D14AFF713E00EEFDCE8"/>
  </w:style>
  <w:style w:type="paragraph" w:customStyle="1" w:styleId="B333940A7479455E8EA42CDFAD9D78DF">
    <w:name w:val="B333940A7479455E8EA42CDFAD9D78DF"/>
  </w:style>
  <w:style w:type="paragraph" w:customStyle="1" w:styleId="F68047DC3FE3450BACA9FB5AF08BC195">
    <w:name w:val="F68047DC3FE3450BACA9FB5AF08BC195"/>
  </w:style>
  <w:style w:type="paragraph" w:customStyle="1" w:styleId="86F949BC98484C108F08805B2E11232C">
    <w:name w:val="86F949BC98484C108F08805B2E11232C"/>
  </w:style>
  <w:style w:type="paragraph" w:customStyle="1" w:styleId="14DE3A192F4F4FA189C014B7975756AB">
    <w:name w:val="14DE3A192F4F4FA189C014B797575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2022-10-12T21:53:00Z</dcterms:created>
  <dcterms:modified xsi:type="dcterms:W3CDTF">2022-12-15T05:01:00Z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